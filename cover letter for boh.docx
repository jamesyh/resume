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011B0A" w:rsidRPr="00011B0A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011B0A" w:rsidRDefault="00011B0A" w:rsidP="00913946">
            <w:pPr>
              <w:pStyle w:val="Title"/>
              <w:rPr>
                <w:color w:val="auto"/>
              </w:rPr>
            </w:pPr>
            <w:r w:rsidRPr="00011B0A">
              <w:rPr>
                <w:color w:val="auto"/>
              </w:rPr>
              <w:t>James Hill</w:t>
            </w:r>
          </w:p>
          <w:p w:rsidR="00692703" w:rsidRPr="00011B0A" w:rsidRDefault="00692703" w:rsidP="00913946">
            <w:pPr>
              <w:pStyle w:val="ContactInfoEmphasis"/>
              <w:contextualSpacing w:val="0"/>
              <w:rPr>
                <w:color w:val="auto"/>
              </w:rPr>
            </w:pPr>
          </w:p>
        </w:tc>
      </w:tr>
      <w:tr w:rsidR="005579C9" w:rsidRPr="00011B0A" w:rsidTr="005579C9">
        <w:trPr>
          <w:trHeight w:hRule="exact" w:val="288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5579C9" w:rsidRPr="00011B0A" w:rsidRDefault="005579C9" w:rsidP="005579C9">
            <w:pPr>
              <w:rPr>
                <w:color w:val="auto"/>
              </w:rPr>
            </w:pPr>
          </w:p>
        </w:tc>
      </w:tr>
    </w:tbl>
    <w:p w:rsidR="005579C9" w:rsidRPr="00011B0A" w:rsidRDefault="005579C9" w:rsidP="005579C9">
      <w:pPr>
        <w:pStyle w:val="Header"/>
        <w:rPr>
          <w:color w:val="auto"/>
        </w:rPr>
      </w:pPr>
    </w:p>
    <w:p w:rsidR="005579C9" w:rsidRPr="00011B0A" w:rsidRDefault="00011B0A" w:rsidP="005579C9">
      <w:pPr>
        <w:pStyle w:val="Header"/>
        <w:rPr>
          <w:color w:val="auto"/>
        </w:rPr>
      </w:pPr>
      <w:r w:rsidRPr="00011B0A">
        <w:rPr>
          <w:color w:val="auto"/>
        </w:rPr>
        <w:t>Hiring Manager</w:t>
      </w:r>
    </w:p>
    <w:p w:rsidR="00011B0A" w:rsidRPr="00011B0A" w:rsidRDefault="00011B0A" w:rsidP="00011B0A">
      <w:pPr>
        <w:pStyle w:val="Header"/>
        <w:rPr>
          <w:color w:val="auto"/>
        </w:rPr>
      </w:pPr>
      <w:r w:rsidRPr="00011B0A">
        <w:rPr>
          <w:color w:val="auto"/>
        </w:rPr>
        <w:t>Bank of Hawaii</w:t>
      </w:r>
    </w:p>
    <w:p w:rsidR="005579C9" w:rsidRPr="00011B0A" w:rsidRDefault="005579C9" w:rsidP="005579C9">
      <w:pPr>
        <w:pStyle w:val="Header"/>
        <w:rPr>
          <w:color w:val="auto"/>
        </w:rPr>
      </w:pPr>
    </w:p>
    <w:p w:rsidR="005579C9" w:rsidRPr="00011B0A" w:rsidRDefault="005579C9" w:rsidP="005579C9">
      <w:pPr>
        <w:pStyle w:val="Header"/>
        <w:rPr>
          <w:color w:val="auto"/>
        </w:rPr>
      </w:pP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620" w:firstRow="1" w:lastRow="0" w:firstColumn="0" w:lastColumn="0" w:noHBand="1" w:noVBand="1"/>
        <w:tblDescription w:val="Experience layout table"/>
      </w:tblPr>
      <w:tblGrid>
        <w:gridCol w:w="9290"/>
      </w:tblGrid>
      <w:tr w:rsidR="00011B0A" w:rsidRPr="00011B0A" w:rsidTr="00BB7E51">
        <w:trPr>
          <w:trHeight w:val="8914"/>
        </w:trPr>
        <w:tc>
          <w:tcPr>
            <w:tcW w:w="9290" w:type="dxa"/>
          </w:tcPr>
          <w:p w:rsidR="005579C9" w:rsidRPr="00011B0A" w:rsidRDefault="005579C9" w:rsidP="005579C9">
            <w:pPr>
              <w:pStyle w:val="Header"/>
              <w:rPr>
                <w:color w:val="auto"/>
              </w:rPr>
            </w:pPr>
          </w:p>
          <w:p w:rsidR="005579C9" w:rsidRPr="00011B0A" w:rsidRDefault="005579C9" w:rsidP="00BB7E51">
            <w:pPr>
              <w:pStyle w:val="Heading2"/>
              <w:outlineLvl w:val="1"/>
              <w:rPr>
                <w:color w:val="auto"/>
              </w:rPr>
            </w:pPr>
            <w:r w:rsidRPr="00011B0A">
              <w:rPr>
                <w:color w:val="auto"/>
              </w:rPr>
              <w:t xml:space="preserve">Dear </w:t>
            </w:r>
            <w:r w:rsidR="00011B0A" w:rsidRPr="00011B0A">
              <w:rPr>
                <w:color w:val="auto"/>
              </w:rPr>
              <w:t>Hiring manager</w:t>
            </w:r>
            <w:r w:rsidRPr="00011B0A">
              <w:rPr>
                <w:color w:val="auto"/>
              </w:rPr>
              <w:t>,</w:t>
            </w:r>
          </w:p>
          <w:p w:rsidR="005579C9" w:rsidRPr="00011B0A" w:rsidRDefault="005579C9" w:rsidP="005579C9">
            <w:pPr>
              <w:pStyle w:val="Header"/>
              <w:rPr>
                <w:color w:val="auto"/>
              </w:rPr>
            </w:pPr>
          </w:p>
          <w:p w:rsidR="00011B0A" w:rsidRDefault="00011B0A" w:rsidP="00011B0A">
            <w:pPr>
              <w:rPr>
                <w:color w:val="auto"/>
              </w:rPr>
            </w:pPr>
            <w:r>
              <w:rPr>
                <w:color w:val="auto"/>
              </w:rPr>
              <w:t>I am confident that I would make a great contribution to your company as a Senior Strategy Analyst. I have the technical skills required for the position and I would make a great fit to your company’s culture.</w:t>
            </w:r>
          </w:p>
          <w:p w:rsidR="00011B0A" w:rsidRDefault="00011B0A" w:rsidP="00011B0A">
            <w:pPr>
              <w:rPr>
                <w:color w:val="auto"/>
              </w:rPr>
            </w:pPr>
          </w:p>
          <w:p w:rsidR="005579C9" w:rsidRDefault="00011B0A" w:rsidP="00011B0A">
            <w:pPr>
              <w:rPr>
                <w:color w:val="auto"/>
              </w:rPr>
            </w:pPr>
            <w:r>
              <w:rPr>
                <w:color w:val="auto"/>
              </w:rPr>
              <w:t>As a data professional of several years,</w:t>
            </w:r>
            <w:r w:rsidR="008B3FA0">
              <w:rPr>
                <w:color w:val="auto"/>
              </w:rPr>
              <w:t xml:space="preserve"> I have</w:t>
            </w:r>
            <w:r>
              <w:rPr>
                <w:color w:val="auto"/>
              </w:rPr>
              <w:t xml:space="preserve"> experience supporting and creating a data based culture. I am a problem solver and leverage my technical skills to solve real business problems and provide actionable solutions. These skills would help me excel as a Strategy Analyst at Bank of Hawaii.</w:t>
            </w:r>
          </w:p>
          <w:p w:rsidR="00011B0A" w:rsidRDefault="00011B0A" w:rsidP="00011B0A">
            <w:pPr>
              <w:rPr>
                <w:color w:val="auto"/>
              </w:rPr>
            </w:pPr>
          </w:p>
          <w:p w:rsidR="00011B0A" w:rsidRDefault="00011B0A" w:rsidP="00011B0A">
            <w:pPr>
              <w:rPr>
                <w:color w:val="auto"/>
              </w:rPr>
            </w:pPr>
            <w:r>
              <w:rPr>
                <w:color w:val="auto"/>
              </w:rPr>
              <w:t>My family also has ties to Oahu. My wife</w:t>
            </w:r>
            <w:r w:rsidR="008B3FA0">
              <w:rPr>
                <w:color w:val="auto"/>
              </w:rPr>
              <w:t xml:space="preserve"> grew up there and her</w:t>
            </w:r>
            <w:r>
              <w:rPr>
                <w:color w:val="auto"/>
              </w:rPr>
              <w:t xml:space="preserve"> parents and extend</w:t>
            </w:r>
            <w:r w:rsidR="00362D73">
              <w:rPr>
                <w:color w:val="auto"/>
              </w:rPr>
              <w:t>ed family all live on the islan</w:t>
            </w:r>
            <w:bookmarkStart w:id="0" w:name="_GoBack"/>
            <w:bookmarkEnd w:id="0"/>
            <w:r w:rsidR="008B3FA0">
              <w:rPr>
                <w:color w:val="auto"/>
              </w:rPr>
              <w:t>. Our plan is to move there</w:t>
            </w:r>
            <w:r>
              <w:rPr>
                <w:color w:val="auto"/>
              </w:rPr>
              <w:t xml:space="preserve"> and live there permanently</w:t>
            </w:r>
            <w:r w:rsidR="008B3FA0">
              <w:rPr>
                <w:color w:val="auto"/>
              </w:rPr>
              <w:t>. We love the Hawaii community and want to be a part of it.</w:t>
            </w:r>
          </w:p>
          <w:p w:rsidR="008B3FA0" w:rsidRDefault="008B3FA0" w:rsidP="00011B0A">
            <w:pPr>
              <w:rPr>
                <w:color w:val="auto"/>
              </w:rPr>
            </w:pPr>
          </w:p>
          <w:p w:rsidR="008B3FA0" w:rsidRDefault="008B3FA0" w:rsidP="00011B0A">
            <w:pPr>
              <w:rPr>
                <w:color w:val="auto"/>
              </w:rPr>
            </w:pPr>
            <w:r>
              <w:rPr>
                <w:color w:val="auto"/>
              </w:rPr>
              <w:t>Thank you so much for considering me for the position of Strategy Analyst. I look forward to hearing from you.</w:t>
            </w:r>
          </w:p>
          <w:p w:rsidR="00011B0A" w:rsidRDefault="00011B0A" w:rsidP="00011B0A">
            <w:pPr>
              <w:rPr>
                <w:color w:val="auto"/>
              </w:rPr>
            </w:pPr>
          </w:p>
          <w:p w:rsidR="00011B0A" w:rsidRDefault="00011B0A" w:rsidP="00011B0A">
            <w:pPr>
              <w:rPr>
                <w:color w:val="auto"/>
              </w:rPr>
            </w:pPr>
          </w:p>
          <w:p w:rsidR="00011B0A" w:rsidRDefault="00011B0A" w:rsidP="00011B0A">
            <w:pPr>
              <w:rPr>
                <w:color w:val="auto"/>
              </w:rPr>
            </w:pPr>
          </w:p>
          <w:p w:rsidR="005579C9" w:rsidRPr="00011B0A" w:rsidRDefault="005579C9" w:rsidP="005579C9">
            <w:pPr>
              <w:rPr>
                <w:color w:val="auto"/>
              </w:rPr>
            </w:pPr>
          </w:p>
          <w:p w:rsidR="005579C9" w:rsidRPr="00011B0A" w:rsidRDefault="008B3FA0" w:rsidP="005579C9">
            <w:pPr>
              <w:rPr>
                <w:color w:val="auto"/>
              </w:rPr>
            </w:pPr>
            <w:r>
              <w:rPr>
                <w:color w:val="auto"/>
              </w:rPr>
              <w:t>James Hill</w:t>
            </w:r>
          </w:p>
          <w:p w:rsidR="005579C9" w:rsidRPr="00011B0A" w:rsidRDefault="005579C9" w:rsidP="008B3FA0">
            <w:pPr>
              <w:rPr>
                <w:color w:val="auto"/>
              </w:rPr>
            </w:pPr>
          </w:p>
        </w:tc>
      </w:tr>
    </w:tbl>
    <w:p w:rsidR="00B51D1B" w:rsidRPr="00011B0A" w:rsidRDefault="00B51D1B" w:rsidP="005579C9">
      <w:pPr>
        <w:rPr>
          <w:color w:val="auto"/>
        </w:rPr>
      </w:pPr>
    </w:p>
    <w:sectPr w:rsidR="00B51D1B" w:rsidRPr="00011B0A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1B0A" w:rsidRDefault="00011B0A" w:rsidP="0068194B">
      <w:r>
        <w:separator/>
      </w:r>
    </w:p>
    <w:p w:rsidR="00011B0A" w:rsidRDefault="00011B0A"/>
    <w:p w:rsidR="00011B0A" w:rsidRDefault="00011B0A"/>
  </w:endnote>
  <w:endnote w:type="continuationSeparator" w:id="0">
    <w:p w:rsidR="00011B0A" w:rsidRDefault="00011B0A" w:rsidP="0068194B">
      <w:r>
        <w:continuationSeparator/>
      </w:r>
    </w:p>
    <w:p w:rsidR="00011B0A" w:rsidRDefault="00011B0A"/>
    <w:p w:rsidR="00011B0A" w:rsidRDefault="00011B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1B0A" w:rsidRDefault="00011B0A" w:rsidP="0068194B">
      <w:r>
        <w:separator/>
      </w:r>
    </w:p>
    <w:p w:rsidR="00011B0A" w:rsidRDefault="00011B0A"/>
    <w:p w:rsidR="00011B0A" w:rsidRDefault="00011B0A"/>
  </w:footnote>
  <w:footnote w:type="continuationSeparator" w:id="0">
    <w:p w:rsidR="00011B0A" w:rsidRDefault="00011B0A" w:rsidP="0068194B">
      <w:r>
        <w:continuationSeparator/>
      </w:r>
    </w:p>
    <w:p w:rsidR="00011B0A" w:rsidRDefault="00011B0A"/>
    <w:p w:rsidR="00011B0A" w:rsidRDefault="00011B0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63F885D" wp14:editId="2245C9B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1889663" id="Straight Connector 5" o:spid="_x0000_s1026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B0A"/>
    <w:rsid w:val="000001EF"/>
    <w:rsid w:val="00007322"/>
    <w:rsid w:val="00007728"/>
    <w:rsid w:val="00011B0A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0C6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1B4B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2D73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26A01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579C9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E0986"/>
    <w:rsid w:val="005F4B91"/>
    <w:rsid w:val="005F55D2"/>
    <w:rsid w:val="0062312F"/>
    <w:rsid w:val="00625F2C"/>
    <w:rsid w:val="006618E9"/>
    <w:rsid w:val="0066439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B3FA0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B7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14F1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6409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9C9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5579C9"/>
    <w:pPr>
      <w:numPr>
        <w:numId w:val="5"/>
      </w:numPr>
      <w:spacing w:before="120"/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Greytext">
    <w:name w:val="Grey text"/>
    <w:basedOn w:val="DefaultParagraphFont"/>
    <w:uiPriority w:val="4"/>
    <w:semiHidden/>
    <w:qFormat/>
    <w:rsid w:val="005579C9"/>
    <w:rPr>
      <w:color w:val="808080" w:themeColor="background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hill\AppData\Roaming\Microsoft\Templates\Modern%20chronological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B9BD5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5B9BD5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5B9BD5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80DF0C2DAF4A58B2884C646073414B">
    <w:name w:val="5580DF0C2DAF4A58B2884C646073414B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5F2D23E305F94ED1ABA03641669EB443">
    <w:name w:val="5F2D23E305F94ED1ABA03641669EB443"/>
  </w:style>
  <w:style w:type="paragraph" w:customStyle="1" w:styleId="6B70BE68856D40F29C6A6280E8799351">
    <w:name w:val="6B70BE68856D40F29C6A6280E8799351"/>
  </w:style>
  <w:style w:type="paragraph" w:customStyle="1" w:styleId="7ECE898C8F2842BCA35EE2524FAB3AF9">
    <w:name w:val="7ECE898C8F2842BCA35EE2524FAB3AF9"/>
  </w:style>
  <w:style w:type="paragraph" w:customStyle="1" w:styleId="D252F6011EDD4D238EE078C9D9EFC269">
    <w:name w:val="D252F6011EDD4D238EE078C9D9EFC269"/>
  </w:style>
  <w:style w:type="paragraph" w:customStyle="1" w:styleId="4D777B954C8D41928AC46FEE4A39D3DB">
    <w:name w:val="4D777B954C8D41928AC46FEE4A39D3DB"/>
  </w:style>
  <w:style w:type="paragraph" w:customStyle="1" w:styleId="FCD3D19C6AD440108CEDA3754AE54B49">
    <w:name w:val="FCD3D19C6AD440108CEDA3754AE54B49"/>
  </w:style>
  <w:style w:type="paragraph" w:customStyle="1" w:styleId="959855D907C64DDF987DEA71E5CCC30C">
    <w:name w:val="959855D907C64DDF987DEA71E5CCC30C"/>
  </w:style>
  <w:style w:type="paragraph" w:customStyle="1" w:styleId="10DCA9EB0619476EBD4BA26815685412">
    <w:name w:val="10DCA9EB0619476EBD4BA26815685412"/>
  </w:style>
  <w:style w:type="paragraph" w:customStyle="1" w:styleId="D76FD70FFC8C48DAB0D5B939711E9C30">
    <w:name w:val="D76FD70FFC8C48DAB0D5B939711E9C30"/>
  </w:style>
  <w:style w:type="paragraph" w:customStyle="1" w:styleId="C13C9541519E491982DEBC359BBCECBC">
    <w:name w:val="C13C9541519E491982DEBC359BBCECBC"/>
  </w:style>
  <w:style w:type="paragraph" w:customStyle="1" w:styleId="DDC82FB92E4D4DA1A4EB8E732D99B811">
    <w:name w:val="DDC82FB92E4D4DA1A4EB8E732D99B811"/>
  </w:style>
  <w:style w:type="paragraph" w:customStyle="1" w:styleId="8B363E3BCD104C74ABB989B48CA52DB0">
    <w:name w:val="8B363E3BCD104C74ABB989B48CA52DB0"/>
  </w:style>
  <w:style w:type="paragraph" w:customStyle="1" w:styleId="E3F4E753E8CC4F7FBAF350AD57D15825">
    <w:name w:val="E3F4E753E8CC4F7FBAF350AD57D15825"/>
  </w:style>
  <w:style w:type="paragraph" w:customStyle="1" w:styleId="183623116583473CB8BD2189D903DFB4">
    <w:name w:val="183623116583473CB8BD2189D903DFB4"/>
  </w:style>
  <w:style w:type="paragraph" w:customStyle="1" w:styleId="AEA039818E414777B36B6F1633D38758">
    <w:name w:val="AEA039818E414777B36B6F1633D38758"/>
  </w:style>
  <w:style w:type="paragraph" w:customStyle="1" w:styleId="E9C6AF83BCF243799243FD8559DC43A4">
    <w:name w:val="E9C6AF83BCF243799243FD8559DC43A4"/>
  </w:style>
  <w:style w:type="paragraph" w:styleId="ListBullet">
    <w:name w:val="List Bullet"/>
    <w:basedOn w:val="Normal"/>
    <w:uiPriority w:val="11"/>
    <w:qFormat/>
    <w:pPr>
      <w:numPr>
        <w:numId w:val="1"/>
      </w:numPr>
      <w:spacing w:before="120" w:after="0" w:line="240" w:lineRule="auto"/>
    </w:pPr>
    <w:rPr>
      <w:rFonts w:eastAsiaTheme="minorHAnsi"/>
      <w:color w:val="595959" w:themeColor="text1" w:themeTint="A6"/>
      <w:sz w:val="24"/>
    </w:rPr>
  </w:style>
  <w:style w:type="paragraph" w:customStyle="1" w:styleId="5AA404C3D2FF4CF999769ECD558A9F8F">
    <w:name w:val="5AA404C3D2FF4CF999769ECD558A9F8F"/>
  </w:style>
  <w:style w:type="character" w:customStyle="1" w:styleId="Greytext">
    <w:name w:val="Grey text"/>
    <w:basedOn w:val="DefaultParagraphFont"/>
    <w:uiPriority w:val="4"/>
    <w:qFormat/>
    <w:rPr>
      <w:color w:val="808080" w:themeColor="background1" w:themeShade="80"/>
    </w:rPr>
  </w:style>
  <w:style w:type="paragraph" w:customStyle="1" w:styleId="6BA38292FD2F46C7A2D97CC34266F61D">
    <w:name w:val="6BA38292FD2F46C7A2D97CC34266F61D"/>
  </w:style>
  <w:style w:type="paragraph" w:customStyle="1" w:styleId="37A25315B7334EDB859C9F53455741B1">
    <w:name w:val="37A25315B7334EDB859C9F53455741B1"/>
  </w:style>
  <w:style w:type="paragraph" w:customStyle="1" w:styleId="A1B3749BA7F24A69BF47D5A66C870AAD">
    <w:name w:val="A1B3749BA7F24A69BF47D5A66C87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6FA8DA-38A3-448B-AFEB-DB79033E5F85}">
  <ds:schemaRefs>
    <ds:schemaRef ds:uri="http://purl.org/dc/terms/"/>
    <ds:schemaRef ds:uri="http://schemas.openxmlformats.org/package/2006/metadata/core-properties"/>
    <ds:schemaRef ds:uri="16c05727-aa75-4e4a-9b5f-8a80a1165891"/>
    <ds:schemaRef ds:uri="http://schemas.microsoft.com/office/2006/documentManagement/types"/>
    <ds:schemaRef ds:uri="71af3243-3dd4-4a8d-8c0d-dd76da1f02a5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4CB6AFB-A7F1-4816-9409-743ABF3C64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1ADE48-6FF0-4599-9D02-6F6374F1F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cover letter</Template>
  <TotalTime>0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2021-05-14T20:55:00Z</dcterms:created>
  <dcterms:modified xsi:type="dcterms:W3CDTF">2021-05-15T07:56:00Z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